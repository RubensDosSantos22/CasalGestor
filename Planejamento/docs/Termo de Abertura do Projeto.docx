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66688012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4788"/>
          </w:tblGrid>
          <w:tr w:rsidR="002048E6" w14:paraId="5A03FAD7" w14:textId="77777777" w:rsidTr="00897F04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14:paraId="4230A8D5" w14:textId="77777777" w:rsidR="002048E6" w:rsidRDefault="002048E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pt-BR"/>
                  <w:storeMappedDataAs w:val="dateTime"/>
                  <w:calendar w:val="gregorian"/>
                </w:date>
              </w:sdtPr>
              <w:sdtContent>
                <w:tc>
                  <w:tcPr>
                    <w:tcW w:w="4788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14:paraId="5FC9C128" w14:textId="7D8865DA" w:rsidR="002048E6" w:rsidRDefault="00006381" w:rsidP="0000638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P</w:t>
                    </w:r>
                    <w:r w:rsidR="004E4B9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HONE AGEND - 3</w:t>
                    </w:r>
                  </w:p>
                </w:tc>
              </w:sdtContent>
            </w:sdt>
          </w:tr>
          <w:tr w:rsidR="002048E6" w14:paraId="74D8F9CC" w14:textId="77777777" w:rsidTr="00897F04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65BAE5BE" w14:textId="77777777" w:rsidR="002048E6" w:rsidRPr="00897F04" w:rsidRDefault="002048E6">
                <w:pPr>
                  <w:rPr>
                    <w:sz w:val="28"/>
                  </w:rPr>
                </w:pPr>
              </w:p>
            </w:tc>
            <w:tc>
              <w:tcPr>
                <w:tcW w:w="478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000000" w:themeColor="text1"/>
                    <w:sz w:val="32"/>
                    <w:lang w:val="pt-BR"/>
                  </w:rPr>
                  <w:alias w:val="Empres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14:paraId="4E0C897B" w14:textId="56DEC4B9" w:rsidR="002048E6" w:rsidRPr="003D7016" w:rsidRDefault="0033758E">
                    <w:pPr>
                      <w:pStyle w:val="SemEspaamento"/>
                      <w:rPr>
                        <w:color w:val="000000" w:themeColor="text1"/>
                        <w:sz w:val="32"/>
                        <w:lang w:val="pt-BR"/>
                      </w:rPr>
                    </w:pPr>
                    <w:r w:rsidRPr="0033758E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 xml:space="preserve">Termo de Abertura do Projeto </w:t>
                    </w:r>
                    <w:r w:rsidR="004E4B94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PHONE AGEND - 3</w:t>
                    </w:r>
                  </w:p>
                </w:sdtContent>
              </w:sdt>
              <w:p w14:paraId="52031D42" w14:textId="77777777" w:rsidR="002048E6" w:rsidRPr="00897F04" w:rsidRDefault="002048E6">
                <w:pPr>
                  <w:pStyle w:val="SemEspaamento"/>
                  <w:rPr>
                    <w:color w:val="76923C" w:themeColor="accent3" w:themeShade="BF"/>
                    <w:sz w:val="28"/>
                    <w:lang w:val="pt-BR"/>
                  </w:rPr>
                </w:pPr>
              </w:p>
              <w:sdt>
                <w:sdtPr>
                  <w:rPr>
                    <w:color w:val="76923C" w:themeColor="accent3" w:themeShade="BF"/>
                    <w:sz w:val="28"/>
                    <w:lang w:val="pt-BR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C864431" w14:textId="77777777" w:rsidR="002048E6" w:rsidRPr="00897F04" w:rsidRDefault="00062B25">
                    <w:pPr>
                      <w:pStyle w:val="SemEspaamento"/>
                      <w:rPr>
                        <w:color w:val="76923C" w:themeColor="accent3" w:themeShade="BF"/>
                        <w:sz w:val="28"/>
                        <w:lang w:val="pt-BR"/>
                      </w:rPr>
                    </w:pPr>
                    <w:r w:rsidRPr="00897F04">
                      <w:rPr>
                        <w:color w:val="76923C" w:themeColor="accent3" w:themeShade="BF"/>
                        <w:sz w:val="28"/>
                        <w:lang w:val="pt-BR"/>
                      </w:rPr>
                      <w:t xml:space="preserve"> </w:t>
                    </w:r>
                  </w:p>
                </w:sdtContent>
              </w:sdt>
              <w:p w14:paraId="25F2F620" w14:textId="77777777" w:rsidR="002048E6" w:rsidRPr="00897F04" w:rsidRDefault="002048E6">
                <w:pPr>
                  <w:pStyle w:val="SemEspaamento"/>
                  <w:rPr>
                    <w:color w:val="76923C" w:themeColor="accent3" w:themeShade="BF"/>
                    <w:sz w:val="28"/>
                    <w:lang w:val="pt-BR"/>
                  </w:rPr>
                </w:pPr>
              </w:p>
            </w:tc>
          </w:tr>
        </w:tbl>
        <w:p w14:paraId="42F3EE96" w14:textId="77777777" w:rsidR="002048E6" w:rsidRDefault="002048E6"/>
        <w:p w14:paraId="2314C47D" w14:textId="77777777" w:rsidR="002048E6" w:rsidRDefault="002048E6"/>
        <w:p w14:paraId="6EC2BAA3" w14:textId="77777777" w:rsidR="00897F04" w:rsidRDefault="00897F04"/>
        <w:p w14:paraId="3F7EE724" w14:textId="77777777" w:rsidR="00897F04" w:rsidRDefault="00897F04"/>
        <w:p w14:paraId="02762786" w14:textId="77777777" w:rsidR="00897F04" w:rsidRDefault="00897F04"/>
        <w:p w14:paraId="09D6F22F" w14:textId="77777777" w:rsidR="00897F04" w:rsidRDefault="00897F04"/>
        <w:p w14:paraId="1615B8E4" w14:textId="77777777" w:rsidR="00897F04" w:rsidRDefault="00897F04"/>
        <w:p w14:paraId="5A62B5B2" w14:textId="77777777" w:rsidR="00897F04" w:rsidRDefault="00897F04"/>
        <w:p w14:paraId="17E14512" w14:textId="77777777" w:rsidR="00897F04" w:rsidRDefault="00897F04"/>
        <w:p w14:paraId="382385C7" w14:textId="77777777" w:rsidR="00897F04" w:rsidRDefault="00897F04"/>
        <w:p w14:paraId="45CFECA6" w14:textId="77777777" w:rsidR="00897F04" w:rsidRDefault="00897F04"/>
        <w:p w14:paraId="54B66F79" w14:textId="77777777" w:rsidR="00897F04" w:rsidRDefault="00897F04"/>
        <w:p w14:paraId="75DF669F" w14:textId="77777777" w:rsidR="00897F04" w:rsidRDefault="00897F04"/>
        <w:p w14:paraId="1670D0A9" w14:textId="77777777" w:rsidR="00897F04" w:rsidRDefault="00897F04"/>
        <w:p w14:paraId="01019048" w14:textId="77777777" w:rsidR="00897F04" w:rsidRDefault="00897F04"/>
        <w:p w14:paraId="3408C611" w14:textId="77777777" w:rsidR="00897F04" w:rsidRDefault="00897F04"/>
        <w:p w14:paraId="4FA33E96" w14:textId="77777777" w:rsidR="00897F04" w:rsidRDefault="00897F04"/>
        <w:p w14:paraId="44A4DF9D" w14:textId="77777777" w:rsidR="00897F04" w:rsidRDefault="00897F04"/>
        <w:tbl>
          <w:tblPr>
            <w:tblpPr w:leftFromText="187" w:rightFromText="187" w:horzAnchor="margin" w:tblpXSpec="center" w:tblpYSpec="bottom"/>
            <w:tblW w:w="5276" w:type="pct"/>
            <w:tblLook w:val="04A0" w:firstRow="1" w:lastRow="0" w:firstColumn="1" w:lastColumn="0" w:noHBand="0" w:noVBand="1"/>
          </w:tblPr>
          <w:tblGrid>
            <w:gridCol w:w="9544"/>
          </w:tblGrid>
          <w:tr w:rsidR="002048E6" w14:paraId="5D4273F8" w14:textId="77777777" w:rsidTr="00006381">
            <w:trPr>
              <w:trHeight w:val="751"/>
            </w:trPr>
            <w:tc>
              <w:tcPr>
                <w:tcW w:w="0" w:type="auto"/>
              </w:tcPr>
              <w:p w14:paraId="04236766" w14:textId="7131E5A4" w:rsidR="002048E6" w:rsidRPr="00006381" w:rsidRDefault="002048E6" w:rsidP="0033758E">
                <w:pPr>
                  <w:pStyle w:val="SemEspaamento"/>
                  <w:ind w:right="-136"/>
                  <w:rPr>
                    <w:b/>
                    <w:bCs/>
                    <w:caps/>
                    <w:sz w:val="28"/>
                    <w:szCs w:val="28"/>
                    <w:lang w:val="pt-BR"/>
                  </w:rPr>
                </w:pPr>
                <w:r w:rsidRPr="00006381">
                  <w:rPr>
                    <w:b/>
                    <w:bCs/>
                    <w:caps/>
                    <w:color w:val="76923C" w:themeColor="accent3" w:themeShade="BF"/>
                    <w:sz w:val="28"/>
                    <w:szCs w:val="28"/>
                    <w:lang w:val="pt-BR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26"/>
                      <w:szCs w:val="26"/>
                      <w:lang w:val="pt-BR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4E4B94">
                      <w:rPr>
                        <w:b/>
                        <w:bCs/>
                        <w:caps/>
                        <w:sz w:val="26"/>
                        <w:szCs w:val="26"/>
                        <w:lang w:val="pt-BR"/>
                      </w:rPr>
                      <w:t>sistema de gestão interna phone agend - 3</w:t>
                    </w:r>
                  </w:sdtContent>
                </w:sdt>
                <w:r w:rsidRPr="00006381">
                  <w:rPr>
                    <w:b/>
                    <w:bCs/>
                    <w:caps/>
                    <w:color w:val="76923C" w:themeColor="accent3" w:themeShade="BF"/>
                    <w:sz w:val="28"/>
                    <w:szCs w:val="28"/>
                    <w:lang w:val="pt-BR"/>
                  </w:rPr>
                  <w:t>]</w:t>
                </w:r>
              </w:p>
            </w:tc>
          </w:tr>
          <w:tr w:rsidR="002048E6" w14:paraId="7D87E880" w14:textId="77777777" w:rsidTr="00006381">
            <w:trPr>
              <w:trHeight w:val="601"/>
            </w:trPr>
            <w:sdt>
              <w:sdtPr>
                <w:rPr>
                  <w:color w:val="808080" w:themeColor="background1" w:themeShade="80"/>
                  <w:lang w:val="pt-BR"/>
                </w:rPr>
                <w:alias w:val="Resum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14:paraId="5967C89C" w14:textId="2243AE9B" w:rsidR="002048E6" w:rsidRPr="002048E6" w:rsidRDefault="0033758E" w:rsidP="0033758E">
                    <w:pPr>
                      <w:pStyle w:val="SemEspaamento"/>
                      <w:rPr>
                        <w:color w:val="808080" w:themeColor="background1" w:themeShade="80"/>
                        <w:lang w:val="pt-BR"/>
                      </w:rPr>
                    </w:pPr>
                    <w:r>
                      <w:rPr>
                        <w:color w:val="808080" w:themeColor="background1" w:themeShade="80"/>
                        <w:lang w:val="pt-BR"/>
                      </w:rPr>
                      <w:t>Este documento representa um Termo de Abertura de um Projeto (TAP).</w:t>
                    </w:r>
                  </w:p>
                </w:tc>
              </w:sdtContent>
            </w:sdt>
          </w:tr>
        </w:tbl>
        <w:p w14:paraId="61EF82EA" w14:textId="77777777" w:rsidR="002048E6" w:rsidRDefault="002048E6"/>
        <w:p w14:paraId="3C7E3422" w14:textId="77777777" w:rsidR="002048E6" w:rsidRDefault="002048E6">
          <w:pPr>
            <w:spacing w:after="200" w:line="276" w:lineRule="auto"/>
            <w:rPr>
              <w:b/>
              <w:bCs/>
            </w:rPr>
          </w:pPr>
          <w:r>
            <w:br w:type="page"/>
          </w:r>
        </w:p>
      </w:sdtContent>
    </w:sdt>
    <w:p w14:paraId="50A2D01F" w14:textId="77777777" w:rsidR="00497B96" w:rsidRDefault="00497B96" w:rsidP="00542D73">
      <w:pPr>
        <w:pStyle w:val="PargrafodaLista"/>
        <w:tabs>
          <w:tab w:val="left" w:pos="360"/>
        </w:tabs>
        <w:ind w:left="0"/>
        <w:rPr>
          <w:sz w:val="24"/>
        </w:rPr>
      </w:pPr>
    </w:p>
    <w:p w14:paraId="111711F4" w14:textId="77777777" w:rsidR="00542D73" w:rsidRPr="006E270A" w:rsidRDefault="00750C99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Título</w:t>
      </w:r>
    </w:p>
    <w:p w14:paraId="3D186534" w14:textId="742A95ED" w:rsidR="00750C99" w:rsidRDefault="004E4B94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Sistema de gestão de processos PHONE AGEND - 3</w:t>
      </w:r>
    </w:p>
    <w:p w14:paraId="6BEF5221" w14:textId="77777777" w:rsidR="001C61BC" w:rsidRPr="003B0B76" w:rsidRDefault="001C61BC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572EBED0" w14:textId="77777777" w:rsidR="0080128B" w:rsidRPr="006E270A" w:rsidRDefault="0080128B" w:rsidP="0080128B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Gerente do projeto</w:t>
      </w:r>
    </w:p>
    <w:p w14:paraId="375B1119" w14:textId="1C453AF1" w:rsidR="0080128B" w:rsidRDefault="004E4B94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Rubens dos Santos</w:t>
      </w:r>
    </w:p>
    <w:p w14:paraId="3BABB643" w14:textId="77777777" w:rsidR="0080128B" w:rsidRDefault="0080128B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457BFB6F" w14:textId="77777777" w:rsidR="001C61BC" w:rsidRPr="006E270A" w:rsidRDefault="001C61BC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Objetivo</w:t>
      </w:r>
    </w:p>
    <w:p w14:paraId="04DE1D4A" w14:textId="34E68500" w:rsidR="004E4B94" w:rsidRPr="004E4B94" w:rsidRDefault="004E4B94" w:rsidP="004E4B94">
      <w:pPr>
        <w:rPr>
          <w:rFonts w:asciiTheme="minorHAnsi" w:eastAsia="Times New Roman" w:hAnsiTheme="minorHAnsi" w:cstheme="minorHAnsi"/>
          <w:sz w:val="24"/>
          <w:szCs w:val="24"/>
          <w:lang w:eastAsia="pt-BR"/>
        </w:rPr>
      </w:pPr>
      <w:r w:rsidRPr="004E4B94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O objetivo base do aplicativo é facilitar o acesso à determinadas informações e aplicativos. Dessa forma, ele é responsável pelo lançamento das conversões realizadas, e também sobre as informações de contato, código da empresa, assim como uma versão melhorada do multiempresa, uma seção com todos os acessos remotos e atualização do código fonte do sistema de trabalho integrada. A primeira versão foi criada originalmente no Delphi 7,e comportava várias funções que não diziam respeito às funções necessárias principais. </w:t>
      </w:r>
      <w:r>
        <w:rPr>
          <w:rFonts w:asciiTheme="minorHAnsi" w:eastAsia="Times New Roman" w:hAnsiTheme="minorHAnsi" w:cstheme="minorHAnsi"/>
          <w:sz w:val="24"/>
          <w:szCs w:val="24"/>
          <w:lang w:eastAsia="pt-BR"/>
        </w:rPr>
        <w:t>A proposta foi atualizada para o PhoneAgend2, que trazia melhor desempenho de base e várias funções úteis. Todavia, viu-se a necessidade de recriar novamente o sistema na sua versão 3.</w:t>
      </w:r>
    </w:p>
    <w:p w14:paraId="335EFED5" w14:textId="77777777" w:rsidR="001C61BC" w:rsidRDefault="001C61BC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5E630440" w14:textId="77777777" w:rsidR="00544574" w:rsidRPr="006E270A" w:rsidRDefault="00544574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Justificativa</w:t>
      </w:r>
    </w:p>
    <w:p w14:paraId="17A6E10C" w14:textId="77777777" w:rsidR="00A77031" w:rsidRDefault="00544574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Todas as pessoas e empresas lidam com projetos todos os dias, porém, 90% delas não possuem sequer um conhecimento mínimo sobre como lidar com ta</w:t>
      </w:r>
      <w:r w:rsidR="00A77031">
        <w:rPr>
          <w:sz w:val="24"/>
        </w:rPr>
        <w:t>is projetos de forma eficiente, de modo a</w:t>
      </w:r>
      <w:r>
        <w:rPr>
          <w:sz w:val="24"/>
        </w:rPr>
        <w:t xml:space="preserve"> conseguir os melhores resultados.</w:t>
      </w:r>
    </w:p>
    <w:p w14:paraId="78143C02" w14:textId="77777777" w:rsidR="00A77031" w:rsidRDefault="00A77031" w:rsidP="00544574">
      <w:pPr>
        <w:tabs>
          <w:tab w:val="left" w:pos="0"/>
          <w:tab w:val="left" w:pos="360"/>
        </w:tabs>
        <w:rPr>
          <w:sz w:val="24"/>
        </w:rPr>
      </w:pPr>
    </w:p>
    <w:p w14:paraId="3B4F10D6" w14:textId="77777777" w:rsidR="00A77031" w:rsidRDefault="00544574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Geralmente as pessoas buscam um MBA (</w:t>
      </w:r>
      <w:r w:rsidR="00A77031">
        <w:rPr>
          <w:sz w:val="24"/>
        </w:rPr>
        <w:t>curso</w:t>
      </w:r>
      <w:r>
        <w:rPr>
          <w:sz w:val="24"/>
        </w:rPr>
        <w:t xml:space="preserve"> longo</w:t>
      </w:r>
      <w:r w:rsidR="00A77031">
        <w:rPr>
          <w:sz w:val="24"/>
        </w:rPr>
        <w:t xml:space="preserve"> de pós-graduação</w:t>
      </w:r>
      <w:r>
        <w:rPr>
          <w:sz w:val="24"/>
        </w:rPr>
        <w:t xml:space="preserve">) para aprender sobre como planejar e gerenciar projetos de forma profissional, porém, </w:t>
      </w:r>
      <w:r w:rsidR="00A77031">
        <w:rPr>
          <w:sz w:val="24"/>
        </w:rPr>
        <w:t>nem todas as pessoas possuem o desejo de se tornar um especialista de forma mais aprofundada. Pelo contrário, na maioria das vezes elas precisam conhecer a essência dos principais conceitos e técnicas da gestão de projetos para terem sucesso nos seus projetos.</w:t>
      </w:r>
    </w:p>
    <w:p w14:paraId="6345C22C" w14:textId="77777777" w:rsidR="00A77031" w:rsidRDefault="00A77031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0637096D" w14:textId="77777777" w:rsidR="00544574" w:rsidRPr="00A77031" w:rsidRDefault="00A77031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O Proj UP! irá atender a este público que precisa ter sucesso em seus projetos, mas não possui tempo para realizar um longo curso de pós-graduação. Assim, o curso foca nas principais necessidades dos projetos de pequeno e médio porte, naquilo que realmente é necessário para ter sucesso e, após o Proj UP!, estas pessoas certamente serão capazes de assumir o controle dos seus projetos de forma profissional e obter grandes resultados.</w:t>
      </w:r>
    </w:p>
    <w:p w14:paraId="08713C3F" w14:textId="77777777" w:rsidR="00244BC4" w:rsidRDefault="00244BC4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7B20DF5A" w14:textId="77777777" w:rsidR="00737664" w:rsidRPr="006E270A" w:rsidRDefault="00737664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Descrição Geral</w:t>
      </w:r>
    </w:p>
    <w:p w14:paraId="37256ED1" w14:textId="77777777" w:rsidR="00737664" w:rsidRDefault="00737664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O Proj UP! é um curso que irá ensinar a qualquer universitário, profissional ou empresário sobre como se deve fazer para planejar e gerenciar projetos de qualquer natureza. </w:t>
      </w:r>
      <w:r w:rsidR="00950FDA">
        <w:rPr>
          <w:sz w:val="24"/>
        </w:rPr>
        <w:t>O</w:t>
      </w:r>
      <w:r>
        <w:rPr>
          <w:sz w:val="24"/>
        </w:rPr>
        <w:t xml:space="preserve"> foco </w:t>
      </w:r>
      <w:r w:rsidR="00950FDA">
        <w:rPr>
          <w:sz w:val="24"/>
        </w:rPr>
        <w:t>deverá sempre estar em entender e</w:t>
      </w:r>
      <w:r>
        <w:rPr>
          <w:sz w:val="24"/>
        </w:rPr>
        <w:t xml:space="preserve"> </w:t>
      </w:r>
      <w:r w:rsidR="00950FDA">
        <w:rPr>
          <w:sz w:val="24"/>
        </w:rPr>
        <w:t xml:space="preserve">praticar </w:t>
      </w:r>
      <w:r>
        <w:rPr>
          <w:sz w:val="24"/>
        </w:rPr>
        <w:t xml:space="preserve">as principais técnicas </w:t>
      </w:r>
      <w:r w:rsidR="00950FDA">
        <w:rPr>
          <w:sz w:val="24"/>
        </w:rPr>
        <w:t>de gestão de projetos, contendo exercícios que façam os alunos aplicarem tais práticas em projetos da sua área de atuação.</w:t>
      </w:r>
    </w:p>
    <w:p w14:paraId="321909CA" w14:textId="77777777" w:rsidR="00544574" w:rsidRDefault="00544574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05995743" w14:textId="77777777" w:rsidR="00FA5D57" w:rsidRDefault="00FA5D57" w:rsidP="00FA5D57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Partes Interessadas</w:t>
      </w:r>
    </w:p>
    <w:p w14:paraId="66B566C0" w14:textId="77777777" w:rsidR="0031742B" w:rsidRDefault="0031742B" w:rsidP="0031742B">
      <w:pPr>
        <w:pStyle w:val="PargrafodaLista"/>
        <w:numPr>
          <w:ilvl w:val="1"/>
          <w:numId w:val="27"/>
        </w:numPr>
        <w:tabs>
          <w:tab w:val="left" w:pos="0"/>
          <w:tab w:val="left" w:pos="360"/>
        </w:tabs>
        <w:ind w:hanging="1350"/>
        <w:jc w:val="both"/>
        <w:rPr>
          <w:sz w:val="24"/>
        </w:rPr>
      </w:pPr>
      <w:r>
        <w:rPr>
          <w:sz w:val="24"/>
        </w:rPr>
        <w:t>Gustavo Farias</w:t>
      </w:r>
    </w:p>
    <w:p w14:paraId="5833C38B" w14:textId="77777777" w:rsidR="00FA5D57" w:rsidRDefault="0031742B" w:rsidP="0031742B">
      <w:pPr>
        <w:tabs>
          <w:tab w:val="left" w:pos="0"/>
          <w:tab w:val="left" w:pos="360"/>
        </w:tabs>
        <w:ind w:left="90"/>
        <w:jc w:val="both"/>
        <w:rPr>
          <w:sz w:val="24"/>
        </w:rPr>
      </w:pPr>
      <w:r>
        <w:rPr>
          <w:sz w:val="24"/>
        </w:rPr>
        <w:lastRenderedPageBreak/>
        <w:t xml:space="preserve">      - </w:t>
      </w:r>
      <w:r w:rsidR="00D6348C">
        <w:rPr>
          <w:sz w:val="24"/>
        </w:rPr>
        <w:t>Criador</w:t>
      </w:r>
      <w:r w:rsidRPr="0031742B">
        <w:rPr>
          <w:sz w:val="24"/>
        </w:rPr>
        <w:t xml:space="preserve"> do curso e interessado em ajudar pessoas através deste;</w:t>
      </w:r>
    </w:p>
    <w:p w14:paraId="54E185A2" w14:textId="77777777" w:rsidR="00D6348C" w:rsidRPr="0031742B" w:rsidRDefault="00D6348C" w:rsidP="0031742B">
      <w:pPr>
        <w:tabs>
          <w:tab w:val="left" w:pos="0"/>
          <w:tab w:val="left" w:pos="360"/>
        </w:tabs>
        <w:ind w:left="90"/>
        <w:jc w:val="both"/>
        <w:rPr>
          <w:sz w:val="24"/>
        </w:rPr>
      </w:pPr>
    </w:p>
    <w:p w14:paraId="6AD08565" w14:textId="77777777" w:rsidR="00D6348C" w:rsidRDefault="00D6348C" w:rsidP="0031742B">
      <w:pPr>
        <w:pStyle w:val="PargrafodaLista"/>
        <w:numPr>
          <w:ilvl w:val="1"/>
          <w:numId w:val="27"/>
        </w:numPr>
        <w:tabs>
          <w:tab w:val="left" w:pos="0"/>
          <w:tab w:val="left" w:pos="360"/>
        </w:tabs>
        <w:ind w:hanging="1350"/>
        <w:jc w:val="both"/>
        <w:rPr>
          <w:sz w:val="24"/>
        </w:rPr>
      </w:pPr>
      <w:r>
        <w:rPr>
          <w:sz w:val="24"/>
        </w:rPr>
        <w:t>Alunos</w:t>
      </w:r>
    </w:p>
    <w:p w14:paraId="5C9A62F5" w14:textId="77777777" w:rsidR="0031742B" w:rsidRPr="00D6348C" w:rsidRDefault="00D6348C" w:rsidP="00D6348C">
      <w:pPr>
        <w:tabs>
          <w:tab w:val="left" w:pos="0"/>
          <w:tab w:val="left" w:pos="360"/>
        </w:tabs>
        <w:ind w:left="90"/>
        <w:jc w:val="both"/>
        <w:rPr>
          <w:sz w:val="24"/>
        </w:rPr>
      </w:pPr>
      <w:r>
        <w:rPr>
          <w:sz w:val="24"/>
        </w:rPr>
        <w:t xml:space="preserve">      - I</w:t>
      </w:r>
      <w:r w:rsidR="0031742B" w:rsidRPr="00D6348C">
        <w:rPr>
          <w:sz w:val="24"/>
        </w:rPr>
        <w:t xml:space="preserve">nteressados em aprender sobre gestão de projetos e multiplicar o seu valor e </w:t>
      </w:r>
    </w:p>
    <w:p w14:paraId="29D3472B" w14:textId="77777777" w:rsidR="0031742B" w:rsidRDefault="00D6348C" w:rsidP="00D6348C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         </w:t>
      </w:r>
      <w:r w:rsidR="0031742B" w:rsidRPr="0031742B">
        <w:rPr>
          <w:sz w:val="24"/>
        </w:rPr>
        <w:t>oportunidades no mercado através deste curso;</w:t>
      </w:r>
    </w:p>
    <w:p w14:paraId="295E0142" w14:textId="77777777" w:rsidR="00D6348C" w:rsidRDefault="00D6348C" w:rsidP="00D6348C">
      <w:pPr>
        <w:tabs>
          <w:tab w:val="left" w:pos="0"/>
          <w:tab w:val="left" w:pos="360"/>
        </w:tabs>
        <w:jc w:val="both"/>
        <w:rPr>
          <w:sz w:val="24"/>
        </w:rPr>
      </w:pPr>
    </w:p>
    <w:p w14:paraId="16630324" w14:textId="77777777" w:rsidR="0031742B" w:rsidRDefault="0031742B" w:rsidP="0031742B">
      <w:pPr>
        <w:pStyle w:val="PargrafodaLista"/>
        <w:numPr>
          <w:ilvl w:val="1"/>
          <w:numId w:val="27"/>
        </w:numPr>
        <w:tabs>
          <w:tab w:val="left" w:pos="0"/>
          <w:tab w:val="left" w:pos="360"/>
        </w:tabs>
        <w:ind w:hanging="1350"/>
        <w:jc w:val="both"/>
        <w:rPr>
          <w:sz w:val="24"/>
        </w:rPr>
      </w:pPr>
      <w:r>
        <w:rPr>
          <w:sz w:val="24"/>
        </w:rPr>
        <w:t>Parceiros:</w:t>
      </w:r>
    </w:p>
    <w:p w14:paraId="6F7C3E76" w14:textId="77777777" w:rsidR="0031742B" w:rsidRDefault="0031742B" w:rsidP="0031742B">
      <w:pPr>
        <w:tabs>
          <w:tab w:val="left" w:pos="0"/>
          <w:tab w:val="left" w:pos="360"/>
        </w:tabs>
        <w:ind w:left="90"/>
        <w:jc w:val="both"/>
        <w:rPr>
          <w:sz w:val="24"/>
        </w:rPr>
      </w:pPr>
      <w:r>
        <w:rPr>
          <w:sz w:val="24"/>
        </w:rPr>
        <w:t xml:space="preserve">      - S</w:t>
      </w:r>
      <w:r w:rsidRPr="0031742B">
        <w:rPr>
          <w:sz w:val="24"/>
        </w:rPr>
        <w:t>ites ou empresas que divulgarão o curso visando receber comissões;</w:t>
      </w:r>
    </w:p>
    <w:p w14:paraId="0C753287" w14:textId="77777777" w:rsidR="0031742B" w:rsidRDefault="0031742B" w:rsidP="0031742B">
      <w:pPr>
        <w:tabs>
          <w:tab w:val="left" w:pos="0"/>
          <w:tab w:val="left" w:pos="360"/>
        </w:tabs>
        <w:ind w:left="90"/>
        <w:jc w:val="both"/>
        <w:rPr>
          <w:sz w:val="24"/>
        </w:rPr>
      </w:pPr>
      <w:r>
        <w:rPr>
          <w:sz w:val="24"/>
        </w:rPr>
        <w:t xml:space="preserve">      - Outros especialistas em gestão de projetos que terão participação especial em </w:t>
      </w:r>
    </w:p>
    <w:p w14:paraId="072009B0" w14:textId="77777777" w:rsidR="00F37165" w:rsidRDefault="0031742B" w:rsidP="0031742B">
      <w:pPr>
        <w:tabs>
          <w:tab w:val="left" w:pos="0"/>
          <w:tab w:val="left" w:pos="360"/>
        </w:tabs>
        <w:ind w:left="90"/>
        <w:jc w:val="both"/>
        <w:rPr>
          <w:sz w:val="24"/>
        </w:rPr>
      </w:pPr>
      <w:r>
        <w:rPr>
          <w:sz w:val="24"/>
        </w:rPr>
        <w:t xml:space="preserve">        alguns módulos do curso.</w:t>
      </w:r>
    </w:p>
    <w:p w14:paraId="73205198" w14:textId="77777777" w:rsidR="00D6348C" w:rsidRDefault="00D6348C" w:rsidP="0031742B">
      <w:pPr>
        <w:tabs>
          <w:tab w:val="left" w:pos="0"/>
          <w:tab w:val="left" w:pos="360"/>
        </w:tabs>
        <w:ind w:left="90"/>
        <w:jc w:val="both"/>
        <w:rPr>
          <w:sz w:val="24"/>
        </w:rPr>
      </w:pPr>
    </w:p>
    <w:p w14:paraId="39E717F3" w14:textId="77777777" w:rsidR="00D6348C" w:rsidRDefault="00D6348C" w:rsidP="00D6348C">
      <w:pPr>
        <w:pStyle w:val="PargrafodaLista"/>
        <w:numPr>
          <w:ilvl w:val="1"/>
          <w:numId w:val="27"/>
        </w:numPr>
        <w:tabs>
          <w:tab w:val="left" w:pos="0"/>
          <w:tab w:val="left" w:pos="360"/>
        </w:tabs>
        <w:ind w:hanging="1350"/>
        <w:jc w:val="both"/>
        <w:rPr>
          <w:sz w:val="24"/>
        </w:rPr>
      </w:pPr>
      <w:r>
        <w:rPr>
          <w:sz w:val="24"/>
        </w:rPr>
        <w:t>Faculdades</w:t>
      </w:r>
      <w:r>
        <w:rPr>
          <w:sz w:val="24"/>
          <w:lang w:val="en-US"/>
        </w:rPr>
        <w:t>:</w:t>
      </w:r>
    </w:p>
    <w:p w14:paraId="718E961F" w14:textId="77777777" w:rsidR="00D6348C" w:rsidRDefault="00D6348C" w:rsidP="0031742B">
      <w:pPr>
        <w:tabs>
          <w:tab w:val="left" w:pos="0"/>
          <w:tab w:val="left" w:pos="360"/>
        </w:tabs>
        <w:ind w:left="90"/>
        <w:jc w:val="both"/>
        <w:rPr>
          <w:sz w:val="24"/>
        </w:rPr>
      </w:pPr>
      <w:r>
        <w:rPr>
          <w:sz w:val="24"/>
        </w:rPr>
        <w:t xml:space="preserve">      - Interessadas na realização de parceria para obtenção de desconto no valor do curso    </w:t>
      </w:r>
    </w:p>
    <w:p w14:paraId="06222318" w14:textId="77777777" w:rsidR="00D6348C" w:rsidRDefault="00D6348C" w:rsidP="0031742B">
      <w:pPr>
        <w:tabs>
          <w:tab w:val="left" w:pos="0"/>
          <w:tab w:val="left" w:pos="360"/>
        </w:tabs>
        <w:ind w:left="90"/>
        <w:jc w:val="both"/>
        <w:rPr>
          <w:sz w:val="24"/>
        </w:rPr>
      </w:pPr>
      <w:r>
        <w:rPr>
          <w:sz w:val="24"/>
        </w:rPr>
        <w:t xml:space="preserve">        para seus alunos.</w:t>
      </w:r>
    </w:p>
    <w:p w14:paraId="66A8FEB2" w14:textId="77777777" w:rsidR="00FA5D57" w:rsidRDefault="00FA5D57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7C3FEE98" w14:textId="77777777" w:rsidR="00D6348C" w:rsidRDefault="00D6348C" w:rsidP="00D6348C">
      <w:pPr>
        <w:pStyle w:val="PargrafodaLista"/>
        <w:numPr>
          <w:ilvl w:val="1"/>
          <w:numId w:val="27"/>
        </w:numPr>
        <w:tabs>
          <w:tab w:val="left" w:pos="0"/>
          <w:tab w:val="left" w:pos="360"/>
        </w:tabs>
        <w:ind w:hanging="1350"/>
        <w:jc w:val="both"/>
        <w:rPr>
          <w:sz w:val="24"/>
        </w:rPr>
      </w:pPr>
      <w:r>
        <w:rPr>
          <w:sz w:val="24"/>
        </w:rPr>
        <w:t>Empresas</w:t>
      </w:r>
      <w:r>
        <w:rPr>
          <w:sz w:val="24"/>
          <w:lang w:val="en-US"/>
        </w:rPr>
        <w:t>:</w:t>
      </w:r>
    </w:p>
    <w:p w14:paraId="3BB127B1" w14:textId="77777777" w:rsidR="00D6348C" w:rsidRDefault="00D6348C" w:rsidP="00D6348C">
      <w:pPr>
        <w:tabs>
          <w:tab w:val="left" w:pos="0"/>
          <w:tab w:val="left" w:pos="360"/>
        </w:tabs>
        <w:ind w:left="90"/>
        <w:jc w:val="both"/>
        <w:rPr>
          <w:sz w:val="24"/>
        </w:rPr>
      </w:pPr>
      <w:r>
        <w:rPr>
          <w:sz w:val="24"/>
        </w:rPr>
        <w:t xml:space="preserve">      - Interessadas na realização de parceria para obtenção de desconto no valor do curso    </w:t>
      </w:r>
    </w:p>
    <w:p w14:paraId="164C8F7D" w14:textId="77777777" w:rsidR="00D6348C" w:rsidRDefault="00D6348C" w:rsidP="00D6348C">
      <w:pPr>
        <w:tabs>
          <w:tab w:val="left" w:pos="0"/>
          <w:tab w:val="left" w:pos="360"/>
        </w:tabs>
        <w:ind w:left="90"/>
        <w:jc w:val="both"/>
        <w:rPr>
          <w:sz w:val="24"/>
        </w:rPr>
      </w:pPr>
      <w:r>
        <w:rPr>
          <w:sz w:val="24"/>
        </w:rPr>
        <w:t xml:space="preserve">        para seus </w:t>
      </w:r>
      <w:r w:rsidR="001F6A47">
        <w:rPr>
          <w:sz w:val="24"/>
        </w:rPr>
        <w:t>profissionais</w:t>
      </w:r>
      <w:r>
        <w:rPr>
          <w:sz w:val="24"/>
        </w:rPr>
        <w:t>.</w:t>
      </w:r>
    </w:p>
    <w:p w14:paraId="12296E41" w14:textId="77777777" w:rsidR="00D6348C" w:rsidRDefault="00D6348C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5A775DCC" w14:textId="77777777" w:rsidR="00950FDA" w:rsidRDefault="00950FDA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Premissas</w:t>
      </w:r>
    </w:p>
    <w:p w14:paraId="30563F11" w14:textId="77777777" w:rsidR="007B0666" w:rsidRPr="007B0666" w:rsidRDefault="007B0666" w:rsidP="007B0666">
      <w:pPr>
        <w:tabs>
          <w:tab w:val="left" w:pos="0"/>
          <w:tab w:val="left" w:pos="360"/>
        </w:tabs>
        <w:jc w:val="both"/>
        <w:rPr>
          <w:color w:val="FF0000"/>
          <w:sz w:val="24"/>
        </w:rPr>
      </w:pPr>
      <w:r w:rsidRPr="007B0666">
        <w:rPr>
          <w:color w:val="FF0000"/>
          <w:sz w:val="24"/>
        </w:rPr>
        <w:t>Será preenchido no módulo 4.</w:t>
      </w:r>
    </w:p>
    <w:p w14:paraId="77BE2E7D" w14:textId="77777777" w:rsidR="00950FDA" w:rsidRDefault="00950FDA" w:rsidP="006E270A">
      <w:pPr>
        <w:pStyle w:val="PargrafodaLista"/>
        <w:tabs>
          <w:tab w:val="left" w:pos="0"/>
          <w:tab w:val="left" w:pos="360"/>
        </w:tabs>
        <w:jc w:val="both"/>
        <w:rPr>
          <w:sz w:val="32"/>
        </w:rPr>
      </w:pPr>
    </w:p>
    <w:p w14:paraId="560A5DE8" w14:textId="77777777" w:rsidR="00950FDA" w:rsidRDefault="00950FDA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Restrições</w:t>
      </w:r>
    </w:p>
    <w:p w14:paraId="66C167B8" w14:textId="77777777" w:rsidR="007B0666" w:rsidRPr="007B0666" w:rsidRDefault="007B0666" w:rsidP="007B0666">
      <w:pPr>
        <w:tabs>
          <w:tab w:val="left" w:pos="0"/>
          <w:tab w:val="left" w:pos="360"/>
        </w:tabs>
        <w:jc w:val="both"/>
        <w:rPr>
          <w:color w:val="FF0000"/>
          <w:sz w:val="24"/>
        </w:rPr>
      </w:pPr>
      <w:r w:rsidRPr="007B0666">
        <w:rPr>
          <w:color w:val="FF0000"/>
          <w:sz w:val="24"/>
        </w:rPr>
        <w:t>Será preenchido no módulo 4.</w:t>
      </w:r>
    </w:p>
    <w:p w14:paraId="24B4E0E7" w14:textId="77777777" w:rsidR="008F4DCE" w:rsidRDefault="008F4DCE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4A24B657" w14:textId="77777777" w:rsidR="006E270A" w:rsidRDefault="006E270A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Riscos Preliminares</w:t>
      </w:r>
    </w:p>
    <w:p w14:paraId="7D73F8D3" w14:textId="77777777" w:rsidR="007B0666" w:rsidRPr="007B0666" w:rsidRDefault="003B0B76" w:rsidP="007B0666">
      <w:pPr>
        <w:tabs>
          <w:tab w:val="left" w:pos="0"/>
          <w:tab w:val="left" w:pos="360"/>
        </w:tabs>
        <w:jc w:val="both"/>
        <w:rPr>
          <w:color w:val="FF0000"/>
          <w:sz w:val="24"/>
        </w:rPr>
      </w:pPr>
      <w:r>
        <w:rPr>
          <w:color w:val="FF0000"/>
          <w:sz w:val="24"/>
        </w:rPr>
        <w:t>Será preenchido no módulo 4</w:t>
      </w:r>
      <w:r w:rsidR="007B0666" w:rsidRPr="007B0666">
        <w:rPr>
          <w:color w:val="FF0000"/>
          <w:sz w:val="24"/>
        </w:rPr>
        <w:t>.</w:t>
      </w:r>
    </w:p>
    <w:p w14:paraId="651DB2F5" w14:textId="77777777" w:rsidR="006E270A" w:rsidRDefault="006E270A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3F674808" w14:textId="77777777" w:rsidR="008F4DCE" w:rsidRPr="006E270A" w:rsidRDefault="008F4DCE" w:rsidP="008F4DCE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Escopo Negativo</w:t>
      </w:r>
    </w:p>
    <w:p w14:paraId="78432B60" w14:textId="77777777" w:rsidR="008F4DCE" w:rsidRPr="00537527" w:rsidRDefault="007B0666" w:rsidP="006E270A">
      <w:pPr>
        <w:tabs>
          <w:tab w:val="left" w:pos="0"/>
          <w:tab w:val="left" w:pos="360"/>
        </w:tabs>
        <w:jc w:val="both"/>
        <w:rPr>
          <w:color w:val="FF0000"/>
          <w:sz w:val="24"/>
          <w:lang w:val="en-US"/>
        </w:rPr>
      </w:pPr>
      <w:r w:rsidRPr="007B0666">
        <w:rPr>
          <w:color w:val="FF0000"/>
          <w:sz w:val="24"/>
        </w:rPr>
        <w:t>Será preenchido no módulo 4.</w:t>
      </w:r>
      <w:r w:rsidR="00537527">
        <w:rPr>
          <w:color w:val="FF0000"/>
          <w:sz w:val="24"/>
          <w:lang w:val="en-US"/>
        </w:rPr>
        <w:t xml:space="preserve"> </w:t>
      </w:r>
    </w:p>
    <w:p w14:paraId="43E40539" w14:textId="77777777" w:rsidR="00544574" w:rsidRPr="001C61BC" w:rsidRDefault="00544574" w:rsidP="00750C99">
      <w:pPr>
        <w:tabs>
          <w:tab w:val="left" w:pos="0"/>
          <w:tab w:val="left" w:pos="360"/>
        </w:tabs>
        <w:rPr>
          <w:sz w:val="24"/>
        </w:rPr>
      </w:pPr>
    </w:p>
    <w:p w14:paraId="1DA94595" w14:textId="77777777" w:rsidR="002C7555" w:rsidRDefault="002C7555" w:rsidP="002C7555">
      <w:pPr>
        <w:pBdr>
          <w:bottom w:val="double" w:sz="6" w:space="1" w:color="auto"/>
        </w:pBdr>
        <w:tabs>
          <w:tab w:val="left" w:pos="360"/>
        </w:tabs>
        <w:jc w:val="center"/>
        <w:rPr>
          <w:sz w:val="32"/>
        </w:rPr>
      </w:pPr>
    </w:p>
    <w:p w14:paraId="01DF31DC" w14:textId="77777777" w:rsidR="002947ED" w:rsidRDefault="002947ED" w:rsidP="002947ED">
      <w:pPr>
        <w:tabs>
          <w:tab w:val="left" w:pos="360"/>
        </w:tabs>
        <w:rPr>
          <w:sz w:val="32"/>
        </w:rPr>
      </w:pPr>
    </w:p>
    <w:p w14:paraId="6A887865" w14:textId="77777777" w:rsidR="002947ED" w:rsidRPr="002947ED" w:rsidRDefault="002947ED" w:rsidP="002947ED">
      <w:pPr>
        <w:tabs>
          <w:tab w:val="left" w:pos="360"/>
        </w:tabs>
        <w:rPr>
          <w:sz w:val="24"/>
        </w:rPr>
      </w:pPr>
      <w:r w:rsidRPr="002947ED">
        <w:rPr>
          <w:sz w:val="24"/>
        </w:rPr>
        <w:t>Assinatura do Gerente de Projetos:</w:t>
      </w:r>
      <w:r>
        <w:rPr>
          <w:sz w:val="24"/>
        </w:rPr>
        <w:t xml:space="preserve"> _________________________________________</w:t>
      </w:r>
    </w:p>
    <w:p w14:paraId="107FB2BB" w14:textId="77777777" w:rsidR="002947ED" w:rsidRPr="002947ED" w:rsidRDefault="002947ED" w:rsidP="002947ED">
      <w:pPr>
        <w:tabs>
          <w:tab w:val="left" w:pos="360"/>
        </w:tabs>
        <w:rPr>
          <w:sz w:val="24"/>
        </w:rPr>
      </w:pPr>
      <w:r w:rsidRPr="002947ED">
        <w:rPr>
          <w:sz w:val="24"/>
        </w:rPr>
        <w:t>Assinatura do Patrocinador:</w:t>
      </w:r>
      <w:r>
        <w:rPr>
          <w:sz w:val="24"/>
        </w:rPr>
        <w:t xml:space="preserve"> _________________________________________</w:t>
      </w:r>
    </w:p>
    <w:p w14:paraId="0DF879F7" w14:textId="77777777" w:rsidR="002947ED" w:rsidRPr="002947ED" w:rsidRDefault="002947ED" w:rsidP="002947ED">
      <w:pPr>
        <w:tabs>
          <w:tab w:val="left" w:pos="360"/>
        </w:tabs>
        <w:rPr>
          <w:sz w:val="24"/>
        </w:rPr>
      </w:pPr>
      <w:r w:rsidRPr="002947ED">
        <w:rPr>
          <w:sz w:val="24"/>
        </w:rPr>
        <w:t xml:space="preserve">Assinatura do Cliente: </w:t>
      </w:r>
      <w:r>
        <w:rPr>
          <w:sz w:val="24"/>
        </w:rPr>
        <w:t>_________________________________________</w:t>
      </w:r>
    </w:p>
    <w:sectPr w:rsidR="002947ED" w:rsidRPr="002947ED" w:rsidSect="00950FDA">
      <w:pgSz w:w="11906" w:h="16838"/>
      <w:pgMar w:top="1417" w:right="1376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72F42" w14:textId="77777777" w:rsidR="00863B43" w:rsidRDefault="00863B43" w:rsidP="005E1593">
      <w:r>
        <w:separator/>
      </w:r>
    </w:p>
  </w:endnote>
  <w:endnote w:type="continuationSeparator" w:id="0">
    <w:p w14:paraId="1B2E0A90" w14:textId="77777777" w:rsidR="00863B43" w:rsidRDefault="00863B4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DAC50" w14:textId="77777777" w:rsidR="00863B43" w:rsidRDefault="00863B43" w:rsidP="005E1593">
      <w:r>
        <w:separator/>
      </w:r>
    </w:p>
  </w:footnote>
  <w:footnote w:type="continuationSeparator" w:id="0">
    <w:p w14:paraId="51B5E59E" w14:textId="77777777" w:rsidR="00863B43" w:rsidRDefault="00863B43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76F"/>
    <w:multiLevelType w:val="hybridMultilevel"/>
    <w:tmpl w:val="678E3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168CF"/>
    <w:multiLevelType w:val="hybridMultilevel"/>
    <w:tmpl w:val="1FC6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67923"/>
    <w:multiLevelType w:val="hybridMultilevel"/>
    <w:tmpl w:val="3D40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E2BB9"/>
    <w:multiLevelType w:val="hybridMultilevel"/>
    <w:tmpl w:val="3830FD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2B7355E"/>
    <w:multiLevelType w:val="hybridMultilevel"/>
    <w:tmpl w:val="1CFC6D4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2BC5AED"/>
    <w:multiLevelType w:val="hybridMultilevel"/>
    <w:tmpl w:val="1CF89C8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32F823F0"/>
    <w:multiLevelType w:val="hybridMultilevel"/>
    <w:tmpl w:val="2F621900"/>
    <w:lvl w:ilvl="0" w:tplc="55DEBA2E">
      <w:start w:val="1"/>
      <w:numFmt w:val="decimal"/>
      <w:pStyle w:val="Ttulo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406206"/>
    <w:multiLevelType w:val="hybridMultilevel"/>
    <w:tmpl w:val="BC52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E476D"/>
    <w:multiLevelType w:val="hybridMultilevel"/>
    <w:tmpl w:val="E33A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C2FB8"/>
    <w:multiLevelType w:val="hybridMultilevel"/>
    <w:tmpl w:val="A9662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248AE"/>
    <w:multiLevelType w:val="hybridMultilevel"/>
    <w:tmpl w:val="F9FC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604F0"/>
    <w:multiLevelType w:val="hybridMultilevel"/>
    <w:tmpl w:val="4FFC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D641C"/>
    <w:multiLevelType w:val="hybridMultilevel"/>
    <w:tmpl w:val="9EF8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F0F0B"/>
    <w:multiLevelType w:val="hybridMultilevel"/>
    <w:tmpl w:val="CA083650"/>
    <w:lvl w:ilvl="0" w:tplc="04A0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B621F"/>
    <w:multiLevelType w:val="hybridMultilevel"/>
    <w:tmpl w:val="FAB6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B2C25"/>
    <w:multiLevelType w:val="hybridMultilevel"/>
    <w:tmpl w:val="CA083650"/>
    <w:lvl w:ilvl="0" w:tplc="04A0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84F96"/>
    <w:multiLevelType w:val="hybridMultilevel"/>
    <w:tmpl w:val="7792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3D020C"/>
    <w:multiLevelType w:val="hybridMultilevel"/>
    <w:tmpl w:val="36BAEC5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3623DF"/>
    <w:multiLevelType w:val="multilevel"/>
    <w:tmpl w:val="0F7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4A2457"/>
    <w:multiLevelType w:val="hybridMultilevel"/>
    <w:tmpl w:val="A196739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7FC20757"/>
    <w:multiLevelType w:val="multilevel"/>
    <w:tmpl w:val="956AA19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125781943">
    <w:abstractNumId w:val="8"/>
  </w:num>
  <w:num w:numId="2" w16cid:durableId="634987986">
    <w:abstractNumId w:val="3"/>
  </w:num>
  <w:num w:numId="3" w16cid:durableId="1352485829">
    <w:abstractNumId w:val="7"/>
  </w:num>
  <w:num w:numId="4" w16cid:durableId="604195400">
    <w:abstractNumId w:val="7"/>
    <w:lvlOverride w:ilvl="0">
      <w:startOverride w:val="2"/>
    </w:lvlOverride>
  </w:num>
  <w:num w:numId="5" w16cid:durableId="2080638649">
    <w:abstractNumId w:val="22"/>
  </w:num>
  <w:num w:numId="6" w16cid:durableId="1002469528">
    <w:abstractNumId w:val="4"/>
  </w:num>
  <w:num w:numId="7" w16cid:durableId="1695425450">
    <w:abstractNumId w:val="10"/>
  </w:num>
  <w:num w:numId="8" w16cid:durableId="1725105565">
    <w:abstractNumId w:val="1"/>
  </w:num>
  <w:num w:numId="9" w16cid:durableId="1488590895">
    <w:abstractNumId w:val="9"/>
  </w:num>
  <w:num w:numId="10" w16cid:durableId="1655572884">
    <w:abstractNumId w:val="21"/>
  </w:num>
  <w:num w:numId="11" w16cid:durableId="1726446390">
    <w:abstractNumId w:val="13"/>
  </w:num>
  <w:num w:numId="12" w16cid:durableId="1830290503">
    <w:abstractNumId w:val="12"/>
  </w:num>
  <w:num w:numId="13" w16cid:durableId="1642149400">
    <w:abstractNumId w:val="6"/>
  </w:num>
  <w:num w:numId="14" w16cid:durableId="1169324571">
    <w:abstractNumId w:val="18"/>
  </w:num>
  <w:num w:numId="15" w16cid:durableId="1639140821">
    <w:abstractNumId w:val="7"/>
  </w:num>
  <w:num w:numId="16" w16cid:durableId="1447507683">
    <w:abstractNumId w:val="7"/>
  </w:num>
  <w:num w:numId="17" w16cid:durableId="1198202045">
    <w:abstractNumId w:val="7"/>
  </w:num>
  <w:num w:numId="18" w16cid:durableId="2118406050">
    <w:abstractNumId w:val="0"/>
  </w:num>
  <w:num w:numId="19" w16cid:durableId="54472477">
    <w:abstractNumId w:val="20"/>
  </w:num>
  <w:num w:numId="20" w16cid:durableId="581522182">
    <w:abstractNumId w:val="19"/>
  </w:num>
  <w:num w:numId="21" w16cid:durableId="1526794749">
    <w:abstractNumId w:val="2"/>
  </w:num>
  <w:num w:numId="22" w16cid:durableId="910504685">
    <w:abstractNumId w:val="17"/>
  </w:num>
  <w:num w:numId="23" w16cid:durableId="1753769941">
    <w:abstractNumId w:val="16"/>
  </w:num>
  <w:num w:numId="24" w16cid:durableId="1867060141">
    <w:abstractNumId w:val="15"/>
  </w:num>
  <w:num w:numId="25" w16cid:durableId="2128573405">
    <w:abstractNumId w:val="5"/>
  </w:num>
  <w:num w:numId="26" w16cid:durableId="335378866">
    <w:abstractNumId w:val="14"/>
  </w:num>
  <w:num w:numId="27" w16cid:durableId="756411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E1C"/>
    <w:rsid w:val="000002DC"/>
    <w:rsid w:val="00006381"/>
    <w:rsid w:val="00011687"/>
    <w:rsid w:val="000213ED"/>
    <w:rsid w:val="0003556B"/>
    <w:rsid w:val="0004260E"/>
    <w:rsid w:val="00043937"/>
    <w:rsid w:val="00050C70"/>
    <w:rsid w:val="00053C3B"/>
    <w:rsid w:val="00057A96"/>
    <w:rsid w:val="00062B25"/>
    <w:rsid w:val="00072709"/>
    <w:rsid w:val="0008197B"/>
    <w:rsid w:val="000A04E8"/>
    <w:rsid w:val="000A30C1"/>
    <w:rsid w:val="000A4053"/>
    <w:rsid w:val="000C279F"/>
    <w:rsid w:val="000C33DE"/>
    <w:rsid w:val="000E1F58"/>
    <w:rsid w:val="000E2853"/>
    <w:rsid w:val="000E550A"/>
    <w:rsid w:val="000E6E2D"/>
    <w:rsid w:val="000E7D97"/>
    <w:rsid w:val="000E7EE9"/>
    <w:rsid w:val="000F2EE1"/>
    <w:rsid w:val="00105FFE"/>
    <w:rsid w:val="00110BDA"/>
    <w:rsid w:val="001133B3"/>
    <w:rsid w:val="00117B12"/>
    <w:rsid w:val="00132299"/>
    <w:rsid w:val="00143A0B"/>
    <w:rsid w:val="0015010C"/>
    <w:rsid w:val="001656FD"/>
    <w:rsid w:val="00171612"/>
    <w:rsid w:val="00173708"/>
    <w:rsid w:val="00186E05"/>
    <w:rsid w:val="001962AF"/>
    <w:rsid w:val="001B2CB7"/>
    <w:rsid w:val="001B6179"/>
    <w:rsid w:val="001C225E"/>
    <w:rsid w:val="001C61BC"/>
    <w:rsid w:val="001D497F"/>
    <w:rsid w:val="001F3D30"/>
    <w:rsid w:val="001F6A47"/>
    <w:rsid w:val="001F7427"/>
    <w:rsid w:val="00204393"/>
    <w:rsid w:val="002048E6"/>
    <w:rsid w:val="00216AFC"/>
    <w:rsid w:val="00244BC4"/>
    <w:rsid w:val="00245EF3"/>
    <w:rsid w:val="00247D89"/>
    <w:rsid w:val="00274187"/>
    <w:rsid w:val="0029354A"/>
    <w:rsid w:val="002947ED"/>
    <w:rsid w:val="002953EA"/>
    <w:rsid w:val="00296923"/>
    <w:rsid w:val="00296C20"/>
    <w:rsid w:val="002A7C58"/>
    <w:rsid w:val="002B582F"/>
    <w:rsid w:val="002C57B1"/>
    <w:rsid w:val="002C7555"/>
    <w:rsid w:val="002D31AB"/>
    <w:rsid w:val="002F0AD1"/>
    <w:rsid w:val="00302078"/>
    <w:rsid w:val="003023E6"/>
    <w:rsid w:val="003103E5"/>
    <w:rsid w:val="0031176D"/>
    <w:rsid w:val="0031742B"/>
    <w:rsid w:val="00326680"/>
    <w:rsid w:val="00327DFE"/>
    <w:rsid w:val="00331443"/>
    <w:rsid w:val="0033758E"/>
    <w:rsid w:val="00340D35"/>
    <w:rsid w:val="00341B09"/>
    <w:rsid w:val="0034544C"/>
    <w:rsid w:val="00354E2D"/>
    <w:rsid w:val="00372B08"/>
    <w:rsid w:val="00376E0E"/>
    <w:rsid w:val="00391130"/>
    <w:rsid w:val="00393236"/>
    <w:rsid w:val="00394BB7"/>
    <w:rsid w:val="003A3DC2"/>
    <w:rsid w:val="003B0B76"/>
    <w:rsid w:val="003C2A00"/>
    <w:rsid w:val="003D377B"/>
    <w:rsid w:val="003D6FE2"/>
    <w:rsid w:val="003D7016"/>
    <w:rsid w:val="004008FC"/>
    <w:rsid w:val="004021ED"/>
    <w:rsid w:val="00423D9B"/>
    <w:rsid w:val="0042609D"/>
    <w:rsid w:val="0043130E"/>
    <w:rsid w:val="00435755"/>
    <w:rsid w:val="004368B9"/>
    <w:rsid w:val="0045197C"/>
    <w:rsid w:val="0045550E"/>
    <w:rsid w:val="004573DA"/>
    <w:rsid w:val="00457867"/>
    <w:rsid w:val="00463035"/>
    <w:rsid w:val="00474D4B"/>
    <w:rsid w:val="00476E73"/>
    <w:rsid w:val="00483046"/>
    <w:rsid w:val="00497B96"/>
    <w:rsid w:val="004B2855"/>
    <w:rsid w:val="004B60F1"/>
    <w:rsid w:val="004D2286"/>
    <w:rsid w:val="004D7D41"/>
    <w:rsid w:val="004E1C7A"/>
    <w:rsid w:val="004E4B94"/>
    <w:rsid w:val="004F1047"/>
    <w:rsid w:val="004F5F48"/>
    <w:rsid w:val="004F7D39"/>
    <w:rsid w:val="00502E1C"/>
    <w:rsid w:val="00504496"/>
    <w:rsid w:val="00510026"/>
    <w:rsid w:val="005165BF"/>
    <w:rsid w:val="00537527"/>
    <w:rsid w:val="00542D73"/>
    <w:rsid w:val="00544574"/>
    <w:rsid w:val="00547E48"/>
    <w:rsid w:val="00550B4C"/>
    <w:rsid w:val="005546E1"/>
    <w:rsid w:val="0055540E"/>
    <w:rsid w:val="005B012D"/>
    <w:rsid w:val="005B23A4"/>
    <w:rsid w:val="005B3788"/>
    <w:rsid w:val="005C313C"/>
    <w:rsid w:val="005D283A"/>
    <w:rsid w:val="005D52A9"/>
    <w:rsid w:val="005E1593"/>
    <w:rsid w:val="005F487B"/>
    <w:rsid w:val="00603ACD"/>
    <w:rsid w:val="00613C9A"/>
    <w:rsid w:val="00627160"/>
    <w:rsid w:val="00632E3C"/>
    <w:rsid w:val="0063755A"/>
    <w:rsid w:val="006419CA"/>
    <w:rsid w:val="0065035A"/>
    <w:rsid w:val="006571E0"/>
    <w:rsid w:val="00660506"/>
    <w:rsid w:val="00663704"/>
    <w:rsid w:val="006661BC"/>
    <w:rsid w:val="00672E9D"/>
    <w:rsid w:val="00684854"/>
    <w:rsid w:val="006A1A9F"/>
    <w:rsid w:val="006A233C"/>
    <w:rsid w:val="006C4F33"/>
    <w:rsid w:val="006D221D"/>
    <w:rsid w:val="006D5767"/>
    <w:rsid w:val="006E2260"/>
    <w:rsid w:val="006E270A"/>
    <w:rsid w:val="006E5060"/>
    <w:rsid w:val="006E7B67"/>
    <w:rsid w:val="00701D0E"/>
    <w:rsid w:val="00710B26"/>
    <w:rsid w:val="00714374"/>
    <w:rsid w:val="00731D11"/>
    <w:rsid w:val="00737664"/>
    <w:rsid w:val="00740D7E"/>
    <w:rsid w:val="00743E89"/>
    <w:rsid w:val="00745142"/>
    <w:rsid w:val="00750C99"/>
    <w:rsid w:val="00754CC1"/>
    <w:rsid w:val="00767313"/>
    <w:rsid w:val="0077017E"/>
    <w:rsid w:val="0078103A"/>
    <w:rsid w:val="00795700"/>
    <w:rsid w:val="007A054B"/>
    <w:rsid w:val="007A677E"/>
    <w:rsid w:val="007A7021"/>
    <w:rsid w:val="007B032B"/>
    <w:rsid w:val="007B0666"/>
    <w:rsid w:val="007B11C1"/>
    <w:rsid w:val="007B60B5"/>
    <w:rsid w:val="007C308C"/>
    <w:rsid w:val="007C70EF"/>
    <w:rsid w:val="007F699A"/>
    <w:rsid w:val="0080128B"/>
    <w:rsid w:val="00816A1B"/>
    <w:rsid w:val="00824B73"/>
    <w:rsid w:val="0083093E"/>
    <w:rsid w:val="0083325A"/>
    <w:rsid w:val="00834BBA"/>
    <w:rsid w:val="00842903"/>
    <w:rsid w:val="00852842"/>
    <w:rsid w:val="00863B43"/>
    <w:rsid w:val="00871E89"/>
    <w:rsid w:val="008743BE"/>
    <w:rsid w:val="008843C9"/>
    <w:rsid w:val="00890B1B"/>
    <w:rsid w:val="00897F04"/>
    <w:rsid w:val="008B0DD2"/>
    <w:rsid w:val="008C17B3"/>
    <w:rsid w:val="008C29AB"/>
    <w:rsid w:val="008D511B"/>
    <w:rsid w:val="008F224A"/>
    <w:rsid w:val="008F4DCE"/>
    <w:rsid w:val="009102B2"/>
    <w:rsid w:val="00941D48"/>
    <w:rsid w:val="00950FDA"/>
    <w:rsid w:val="0095233A"/>
    <w:rsid w:val="00953B74"/>
    <w:rsid w:val="00974D37"/>
    <w:rsid w:val="00980543"/>
    <w:rsid w:val="00983BDA"/>
    <w:rsid w:val="009A64F9"/>
    <w:rsid w:val="009B2712"/>
    <w:rsid w:val="009E08E6"/>
    <w:rsid w:val="009E1BFD"/>
    <w:rsid w:val="009E77B6"/>
    <w:rsid w:val="009F47FB"/>
    <w:rsid w:val="009F550E"/>
    <w:rsid w:val="00A11959"/>
    <w:rsid w:val="00A465E4"/>
    <w:rsid w:val="00A6523D"/>
    <w:rsid w:val="00A65911"/>
    <w:rsid w:val="00A77031"/>
    <w:rsid w:val="00AA391B"/>
    <w:rsid w:val="00AB3D75"/>
    <w:rsid w:val="00AC543E"/>
    <w:rsid w:val="00AD001B"/>
    <w:rsid w:val="00AE1992"/>
    <w:rsid w:val="00AE258F"/>
    <w:rsid w:val="00AE4A6E"/>
    <w:rsid w:val="00AF00BC"/>
    <w:rsid w:val="00AF1054"/>
    <w:rsid w:val="00AF15FC"/>
    <w:rsid w:val="00AF402A"/>
    <w:rsid w:val="00B11F30"/>
    <w:rsid w:val="00B171F3"/>
    <w:rsid w:val="00B4015A"/>
    <w:rsid w:val="00B55881"/>
    <w:rsid w:val="00BA5B7D"/>
    <w:rsid w:val="00BB133F"/>
    <w:rsid w:val="00BB61ED"/>
    <w:rsid w:val="00BC0BB1"/>
    <w:rsid w:val="00BE24C9"/>
    <w:rsid w:val="00C04F7E"/>
    <w:rsid w:val="00C079D6"/>
    <w:rsid w:val="00C211D8"/>
    <w:rsid w:val="00C213AD"/>
    <w:rsid w:val="00C52528"/>
    <w:rsid w:val="00C677B0"/>
    <w:rsid w:val="00C712B6"/>
    <w:rsid w:val="00C76277"/>
    <w:rsid w:val="00C90A01"/>
    <w:rsid w:val="00CA145A"/>
    <w:rsid w:val="00CA71BC"/>
    <w:rsid w:val="00CB5A52"/>
    <w:rsid w:val="00CB61EC"/>
    <w:rsid w:val="00CD2388"/>
    <w:rsid w:val="00CD281C"/>
    <w:rsid w:val="00CD35B1"/>
    <w:rsid w:val="00CE081F"/>
    <w:rsid w:val="00CE2B3B"/>
    <w:rsid w:val="00D054FD"/>
    <w:rsid w:val="00D14F70"/>
    <w:rsid w:val="00D150F6"/>
    <w:rsid w:val="00D15A6F"/>
    <w:rsid w:val="00D21C0D"/>
    <w:rsid w:val="00D27626"/>
    <w:rsid w:val="00D31B0C"/>
    <w:rsid w:val="00D37957"/>
    <w:rsid w:val="00D37C3B"/>
    <w:rsid w:val="00D539F7"/>
    <w:rsid w:val="00D6348C"/>
    <w:rsid w:val="00D7454F"/>
    <w:rsid w:val="00D757C8"/>
    <w:rsid w:val="00D85087"/>
    <w:rsid w:val="00D873CE"/>
    <w:rsid w:val="00D92F01"/>
    <w:rsid w:val="00DA58A4"/>
    <w:rsid w:val="00DA7990"/>
    <w:rsid w:val="00DB39FB"/>
    <w:rsid w:val="00DB403E"/>
    <w:rsid w:val="00DB4077"/>
    <w:rsid w:val="00DD089E"/>
    <w:rsid w:val="00DD0AC8"/>
    <w:rsid w:val="00DD1F4A"/>
    <w:rsid w:val="00DD2C24"/>
    <w:rsid w:val="00DD2D23"/>
    <w:rsid w:val="00DD71E9"/>
    <w:rsid w:val="00DE24E1"/>
    <w:rsid w:val="00DE7A03"/>
    <w:rsid w:val="00E077FA"/>
    <w:rsid w:val="00E13743"/>
    <w:rsid w:val="00E13BEA"/>
    <w:rsid w:val="00E271E2"/>
    <w:rsid w:val="00E32B45"/>
    <w:rsid w:val="00E34C15"/>
    <w:rsid w:val="00E559BD"/>
    <w:rsid w:val="00E70CD7"/>
    <w:rsid w:val="00E835C9"/>
    <w:rsid w:val="00E86E9F"/>
    <w:rsid w:val="00EA734F"/>
    <w:rsid w:val="00EB2A52"/>
    <w:rsid w:val="00EF4970"/>
    <w:rsid w:val="00EF6F11"/>
    <w:rsid w:val="00F06B71"/>
    <w:rsid w:val="00F116EA"/>
    <w:rsid w:val="00F210E2"/>
    <w:rsid w:val="00F2388D"/>
    <w:rsid w:val="00F33F58"/>
    <w:rsid w:val="00F37165"/>
    <w:rsid w:val="00F423D8"/>
    <w:rsid w:val="00F62656"/>
    <w:rsid w:val="00F91158"/>
    <w:rsid w:val="00F951C6"/>
    <w:rsid w:val="00F9712F"/>
    <w:rsid w:val="00F97FED"/>
    <w:rsid w:val="00FA5D57"/>
    <w:rsid w:val="00FA6708"/>
    <w:rsid w:val="00FB0DB7"/>
    <w:rsid w:val="00FB2FDF"/>
    <w:rsid w:val="00FB3506"/>
    <w:rsid w:val="00FB5A09"/>
    <w:rsid w:val="00FB64CA"/>
    <w:rsid w:val="00FC2077"/>
    <w:rsid w:val="00FD1850"/>
    <w:rsid w:val="00FD4A5D"/>
    <w:rsid w:val="00FF104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B4CE4"/>
  <w15:docId w15:val="{EFB8D695-08B7-4295-8ADE-104F3822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213AD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C213AD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paragraph" w:styleId="SemEspaamento">
    <w:name w:val="No Spacing"/>
    <w:link w:val="SemEspaamentoChar"/>
    <w:uiPriority w:val="1"/>
    <w:qFormat/>
    <w:rsid w:val="00BA5B7D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A5B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PHONE AGEND - 3</PublishDate>
  <Abstract>Este documento representa um Termo de Abertura de um Projeto (TAP).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6B8D4E-EB75-47D6-A2A9-478D4085A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7370</TotalTime>
  <Pages>3</Pages>
  <Words>567</Words>
  <Characters>3063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construção do curso proj up!</vt:lpstr>
      <vt:lpstr>Plano de gerenciamento dos riscos</vt:lpstr>
    </vt:vector>
  </TitlesOfParts>
  <Company>Termo de Abertura do Projeto PHONE AGEND - 3</Company>
  <LinksUpToDate>false</LinksUpToDate>
  <CharactersWithSpaces>3623</CharactersWithSpaces>
  <SharedDoc>false</SharedDoc>
  <HyperlinkBase>http://escritoriodeprojetos.com.br/SharedFiles/Download.aspx?pageid=18&amp;mid=24&amp;fileid=129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gestão interna phone agend - 3</dc:title>
  <dc:subject>Nome do Projeto</dc:subject>
  <dc:creator> </dc:creator>
  <cp:keywords>Template Gerenciamento de Projetos</cp:keywords>
  <cp:lastModifiedBy>Rubens dos Santos</cp:lastModifiedBy>
  <cp:revision>165</cp:revision>
  <dcterms:created xsi:type="dcterms:W3CDTF">2012-04-15T22:23:00Z</dcterms:created>
  <dcterms:modified xsi:type="dcterms:W3CDTF">2023-01-05T13:19:00Z</dcterms:modified>
</cp:coreProperties>
</file>